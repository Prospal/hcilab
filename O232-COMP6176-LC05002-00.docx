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B45DBF" w:rsidRPr="00B45DBF" w14:paraId="67E4213F" w14:textId="77777777" w:rsidTr="001F3DF7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B3D6C" w14:textId="77777777" w:rsidR="00B45DBF" w:rsidRPr="00B45DBF" w:rsidRDefault="00B45DBF" w:rsidP="00B45DBF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Hlk113634912"/>
            <w:r w:rsidRPr="00B45DBF">
              <w:rPr>
                <w:rFonts w:ascii="Arial" w:hAnsi="Arial" w:cs="Arial"/>
                <w:b/>
                <w:sz w:val="32"/>
                <w:lang w:val="id-ID"/>
              </w:rPr>
              <w:t>Project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9302ABC" w14:textId="6715E254" w:rsidR="00B45DBF" w:rsidRPr="00B45DBF" w:rsidRDefault="00B45DBF" w:rsidP="00B45DBF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B45DBF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2A9F48DE" wp14:editId="1485ABA0">
                  <wp:extent cx="1362075" cy="1019175"/>
                  <wp:effectExtent l="0" t="0" r="9525" b="9525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DBF" w:rsidRPr="00B45DBF" w14:paraId="3884A7C4" w14:textId="77777777" w:rsidTr="001F3DF7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C5B82" w14:textId="77777777" w:rsidR="00B45DBF" w:rsidRPr="00B45DBF" w:rsidRDefault="00B45DBF" w:rsidP="00B45DBF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</w:rPr>
            </w:pPr>
            <w:r w:rsidRPr="00B45DBF">
              <w:rPr>
                <w:rFonts w:ascii="Arial Narrow" w:hAnsi="Arial Narrow" w:cs="Tahoma"/>
                <w:sz w:val="36"/>
              </w:rPr>
              <w:t>COMP6176 | COMP6176001 | COMP6176049 | COMP6232 | COMP6232001</w:t>
            </w:r>
          </w:p>
          <w:p w14:paraId="61AF5A19" w14:textId="77777777" w:rsidR="00B45DBF" w:rsidRPr="00B45DBF" w:rsidRDefault="00B45DBF" w:rsidP="00B45DBF">
            <w:pPr>
              <w:tabs>
                <w:tab w:val="center" w:pos="4680"/>
                <w:tab w:val="right" w:pos="9360"/>
              </w:tabs>
              <w:rPr>
                <w:rFonts w:ascii="Arial Narrow" w:hAnsi="Arial Narrow" w:cs="Tahoma"/>
                <w:sz w:val="36"/>
                <w:lang w:val="id-ID"/>
              </w:rPr>
            </w:pPr>
            <w:r w:rsidRPr="00B45DBF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F20630D" w14:textId="77777777" w:rsidR="00B45DBF" w:rsidRPr="00B45DBF" w:rsidRDefault="00B45DBF" w:rsidP="00B45DBF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B45DBF" w:rsidRPr="00B45DBF" w14:paraId="51A5522F" w14:textId="77777777" w:rsidTr="001F3DF7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CCF7" w14:textId="77777777" w:rsidR="00B45DBF" w:rsidRPr="00B45DBF" w:rsidRDefault="00B45DBF" w:rsidP="00B45DBF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45D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D7F381" w14:textId="410E1DEA" w:rsidR="00B45DBF" w:rsidRPr="00B45DBF" w:rsidRDefault="00B45DBF" w:rsidP="00B45DB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45DBF">
              <w:rPr>
                <w:rFonts w:ascii="Arial" w:hAnsi="Arial" w:cs="Arial"/>
                <w:b/>
                <w:sz w:val="20"/>
              </w:rPr>
              <w:t>O232-COMP6176</w:t>
            </w:r>
            <w:r>
              <w:rPr>
                <w:rFonts w:ascii="Arial" w:hAnsi="Arial" w:cs="Arial"/>
                <w:b/>
                <w:sz w:val="20"/>
              </w:rPr>
              <w:t>-LC056002-00</w:t>
            </w:r>
          </w:p>
        </w:tc>
      </w:tr>
      <w:tr w:rsidR="00B45DBF" w:rsidRPr="00B45DBF" w14:paraId="0A6CA802" w14:textId="77777777" w:rsidTr="001F3DF7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4EC95D" w14:textId="77777777" w:rsidR="00B45DBF" w:rsidRPr="00B45DBF" w:rsidRDefault="00B45DBF" w:rsidP="00B45DBF">
            <w:pPr>
              <w:tabs>
                <w:tab w:val="center" w:pos="4680"/>
                <w:tab w:val="right" w:pos="9360"/>
              </w:tabs>
              <w:rPr>
                <w:rFonts w:ascii="Arial" w:hAnsi="Arial" w:cs="Arial"/>
                <w:b/>
                <w:i/>
                <w:sz w:val="18"/>
              </w:rPr>
            </w:pPr>
            <w:r w:rsidRPr="00B45DB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Pr="00B45DB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B45DBF">
              <w:rPr>
                <w:rFonts w:ascii="Arial" w:hAnsi="Arial" w:cs="Arial"/>
                <w:i/>
                <w:sz w:val="18"/>
                <w:szCs w:val="18"/>
              </w:rPr>
              <w:t xml:space="preserve">Odd </w:t>
            </w:r>
            <w:r w:rsidRPr="00B45DBF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B45DBF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B45DB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Pr="00B45DBF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8FCB07" w14:textId="77777777" w:rsidR="00B45DBF" w:rsidRPr="00B45DBF" w:rsidRDefault="00B45DBF" w:rsidP="00B45DBF">
            <w:pPr>
              <w:tabs>
                <w:tab w:val="left" w:pos="2129"/>
                <w:tab w:val="right" w:pos="9360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B45DBF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B45DB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B45DBF">
              <w:rPr>
                <w:rFonts w:ascii="Arial" w:hAnsi="Arial" w:cs="Arial"/>
                <w:b/>
                <w:sz w:val="18"/>
              </w:rPr>
              <w:t xml:space="preserve"> 00</w:t>
            </w:r>
          </w:p>
        </w:tc>
      </w:tr>
    </w:tbl>
    <w:p w14:paraId="05760DC0" w14:textId="77777777" w:rsidR="00B45DBF" w:rsidRPr="00B45DBF" w:rsidRDefault="00B45DBF" w:rsidP="00B45DBF">
      <w:pPr>
        <w:rPr>
          <w:lang w:val="id-ID"/>
        </w:rPr>
      </w:pPr>
      <w:r w:rsidRPr="00B45DBF">
        <w:rPr>
          <w:lang w:val="id-ID"/>
        </w:rPr>
        <w:tab/>
      </w:r>
    </w:p>
    <w:p w14:paraId="1CFA3AFF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/>
        </w:rPr>
        <w:t>Seluruh kelompok tidak diperkenankan untuk:</w:t>
      </w:r>
    </w:p>
    <w:p w14:paraId="46B5FD9C" w14:textId="77777777" w:rsidR="00B45DBF" w:rsidRPr="00B45DBF" w:rsidRDefault="00B45DBF" w:rsidP="00B45DBF">
      <w:pPr>
        <w:spacing w:line="360" w:lineRule="auto"/>
        <w:ind w:left="360"/>
        <w:jc w:val="both"/>
        <w:rPr>
          <w:rFonts w:ascii="Trebuchet MS" w:hAnsi="Trebuchet MS"/>
          <w:i/>
        </w:rPr>
      </w:pPr>
      <w:r w:rsidRPr="00B45DBF">
        <w:rPr>
          <w:i/>
          <w:sz w:val="18"/>
          <w:szCs w:val="18"/>
          <w:lang w:val="id-ID"/>
        </w:rPr>
        <w:t>The whole group</w:t>
      </w:r>
      <w:r w:rsidRPr="00B45DBF">
        <w:rPr>
          <w:i/>
          <w:sz w:val="18"/>
          <w:szCs w:val="18"/>
        </w:rPr>
        <w:t xml:space="preserve"> is</w:t>
      </w:r>
      <w:r w:rsidRPr="00B45DBF">
        <w:rPr>
          <w:i/>
          <w:sz w:val="18"/>
          <w:szCs w:val="18"/>
          <w:lang w:val="id-ID"/>
        </w:rPr>
        <w:t xml:space="preserve"> not allowed to</w:t>
      </w:r>
      <w:r w:rsidRPr="00B45DBF">
        <w:rPr>
          <w:i/>
          <w:sz w:val="18"/>
          <w:szCs w:val="18"/>
        </w:rPr>
        <w:t>:</w:t>
      </w:r>
    </w:p>
    <w:p w14:paraId="4ECF339F" w14:textId="77777777" w:rsidR="00B45DBF" w:rsidRPr="00B45DBF" w:rsidRDefault="00B45DBF" w:rsidP="00B45DBF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45DBF">
        <w:rPr>
          <w:lang w:val="id-ID"/>
        </w:rPr>
        <w:t>Me</w:t>
      </w:r>
      <w:r w:rsidRPr="00B45DBF">
        <w:t>lihat</w:t>
      </w:r>
      <w:r w:rsidRPr="00B45DBF">
        <w:rPr>
          <w:lang w:val="id-ID"/>
        </w:rPr>
        <w:t xml:space="preserve"> </w:t>
      </w:r>
      <w:r w:rsidRPr="00B45DBF">
        <w:t>sebagian atau seluruh proyek kelompok lain</w:t>
      </w:r>
      <w:r w:rsidRPr="00B45DBF">
        <w:rPr>
          <w:lang w:val="id-ID"/>
        </w:rPr>
        <w:t>,</w:t>
      </w:r>
    </w:p>
    <w:p w14:paraId="7DFC2E74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B45DBF">
        <w:rPr>
          <w:i/>
          <w:sz w:val="18"/>
          <w:szCs w:val="18"/>
        </w:rPr>
        <w:t>Seeing a part or the whole project from another groups</w:t>
      </w:r>
    </w:p>
    <w:p w14:paraId="4E8F1439" w14:textId="77777777" w:rsidR="00B45DBF" w:rsidRPr="00B45DBF" w:rsidRDefault="00B45DBF" w:rsidP="00B45DBF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45DBF">
        <w:t>Menyadur sebagian maupun seluruh proyek dari buku</w:t>
      </w:r>
      <w:r w:rsidRPr="00B45DBF">
        <w:rPr>
          <w:lang w:val="id-ID"/>
        </w:rPr>
        <w:t>,</w:t>
      </w:r>
    </w:p>
    <w:p w14:paraId="6207A0C0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B45DBF">
        <w:rPr>
          <w:i/>
          <w:sz w:val="18"/>
          <w:szCs w:val="18"/>
          <w:lang w:val="id-ID"/>
        </w:rPr>
        <w:t>Adapt</w:t>
      </w:r>
      <w:r w:rsidRPr="00B45DBF">
        <w:rPr>
          <w:i/>
          <w:sz w:val="18"/>
          <w:szCs w:val="18"/>
        </w:rPr>
        <w:t>ed a part or the whole project from the book</w:t>
      </w:r>
    </w:p>
    <w:p w14:paraId="59AEE1FB" w14:textId="77777777" w:rsidR="00B45DBF" w:rsidRPr="00B45DBF" w:rsidRDefault="00B45DBF" w:rsidP="00B45DBF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45DBF">
        <w:rPr>
          <w:lang w:val="id-ID"/>
        </w:rPr>
        <w:t>Mendownload sebagian maupun seluruh proyek</w:t>
      </w:r>
      <w:r w:rsidRPr="00B45DBF">
        <w:t xml:space="preserve"> dari internet</w:t>
      </w:r>
      <w:r w:rsidRPr="00B45DBF">
        <w:rPr>
          <w:lang w:val="id-ID"/>
        </w:rPr>
        <w:t>,</w:t>
      </w:r>
    </w:p>
    <w:p w14:paraId="25203A2B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B45DBF">
        <w:rPr>
          <w:i/>
          <w:sz w:val="18"/>
          <w:szCs w:val="18"/>
          <w:lang w:val="id-ID"/>
        </w:rPr>
        <w:t xml:space="preserve">Downloading </w:t>
      </w:r>
      <w:r w:rsidRPr="00B45DBF">
        <w:rPr>
          <w:i/>
          <w:sz w:val="18"/>
          <w:szCs w:val="18"/>
        </w:rPr>
        <w:t>a part or the whole project from the internet</w:t>
      </w:r>
      <w:r w:rsidRPr="00B45DBF">
        <w:rPr>
          <w:i/>
          <w:sz w:val="18"/>
          <w:szCs w:val="18"/>
          <w:lang w:val="id-ID"/>
        </w:rPr>
        <w:t>,</w:t>
      </w:r>
    </w:p>
    <w:p w14:paraId="6064513F" w14:textId="77777777" w:rsidR="00B45DBF" w:rsidRPr="00B45DBF" w:rsidRDefault="00B45DBF" w:rsidP="00B45DBF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45DBF">
        <w:rPr>
          <w:lang w:val="id-ID"/>
        </w:rPr>
        <w:t xml:space="preserve">Mengerjakan soal </w:t>
      </w:r>
      <w:r w:rsidRPr="00B45DBF">
        <w:t>ya</w:t>
      </w:r>
      <w:r w:rsidRPr="00B45DBF">
        <w:rPr>
          <w:lang w:val="id-ID"/>
        </w:rPr>
        <w:t>ng tidak sesuai dengan tema yang ada di soal proyek,</w:t>
      </w:r>
    </w:p>
    <w:p w14:paraId="038DBEA0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B45DBF">
        <w:rPr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FD6A057" w14:textId="77777777" w:rsidR="00B45DBF" w:rsidRPr="00B45DBF" w:rsidRDefault="00B45DBF" w:rsidP="00B45DBF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45DBF">
        <w:rPr>
          <w:lang w:val="id-ID"/>
        </w:rPr>
        <w:t>Melakukan tindakan kecurangan lainnya,</w:t>
      </w:r>
    </w:p>
    <w:p w14:paraId="17D22DDB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iCs/>
          <w:sz w:val="18"/>
          <w:szCs w:val="18"/>
        </w:rPr>
      </w:pPr>
      <w:r w:rsidRPr="00B45DBF">
        <w:rPr>
          <w:i/>
          <w:sz w:val="18"/>
          <w:szCs w:val="18"/>
        </w:rPr>
        <w:t>Committing other dishonest actions</w:t>
      </w:r>
      <w:r w:rsidRPr="00B45DBF">
        <w:rPr>
          <w:i/>
          <w:sz w:val="18"/>
          <w:szCs w:val="18"/>
          <w:lang w:val="id-ID"/>
        </w:rPr>
        <w:t>,</w:t>
      </w:r>
    </w:p>
    <w:p w14:paraId="7535F4F6" w14:textId="77777777" w:rsidR="00B45DBF" w:rsidRPr="00B45DBF" w:rsidRDefault="00B45DBF" w:rsidP="00B45DBF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45DBF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203695E" w14:textId="77777777" w:rsidR="00B45DBF" w:rsidRPr="00B45DBF" w:rsidRDefault="00B45DBF" w:rsidP="00B45DBF">
      <w:pPr>
        <w:spacing w:line="360" w:lineRule="auto"/>
        <w:ind w:left="720"/>
        <w:jc w:val="both"/>
        <w:rPr>
          <w:rFonts w:ascii="Trebuchet MS" w:hAnsi="Trebuchet MS"/>
          <w:i/>
          <w:sz w:val="18"/>
          <w:szCs w:val="18"/>
        </w:rPr>
      </w:pPr>
      <w:r w:rsidRPr="00B45DBF">
        <w:rPr>
          <w:i/>
          <w:sz w:val="18"/>
          <w:szCs w:val="18"/>
          <w:lang w:val="id-ID"/>
        </w:rPr>
        <w:t xml:space="preserve">Accidentally or intentionally conduct any </w:t>
      </w:r>
      <w:r w:rsidRPr="00B45DBF">
        <w:rPr>
          <w:i/>
          <w:sz w:val="18"/>
          <w:szCs w:val="18"/>
        </w:rPr>
        <w:t xml:space="preserve">failure </w:t>
      </w:r>
      <w:r w:rsidRPr="00B45DBF">
        <w:rPr>
          <w:i/>
          <w:sz w:val="18"/>
          <w:szCs w:val="18"/>
          <w:lang w:val="id-ID"/>
        </w:rPr>
        <w:t xml:space="preserve">action that cause the results of the project was </w:t>
      </w:r>
      <w:r w:rsidRPr="00B45DBF">
        <w:rPr>
          <w:i/>
          <w:sz w:val="18"/>
          <w:szCs w:val="18"/>
        </w:rPr>
        <w:t>copied</w:t>
      </w:r>
      <w:r w:rsidRPr="00B45DBF">
        <w:rPr>
          <w:i/>
          <w:sz w:val="18"/>
          <w:szCs w:val="18"/>
          <w:lang w:val="id-ID"/>
        </w:rPr>
        <w:t xml:space="preserve"> by someone else / other groups.</w:t>
      </w:r>
    </w:p>
    <w:p w14:paraId="47EE197C" w14:textId="77777777" w:rsidR="00B45DBF" w:rsidRPr="00B45DBF" w:rsidRDefault="00B45DBF" w:rsidP="00B45DBF">
      <w:pPr>
        <w:spacing w:line="360" w:lineRule="auto"/>
        <w:jc w:val="both"/>
        <w:rPr>
          <w:sz w:val="18"/>
          <w:szCs w:val="18"/>
        </w:rPr>
      </w:pPr>
    </w:p>
    <w:p w14:paraId="145477D3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/>
        </w:rPr>
        <w:t xml:space="preserve">Jika kelompok terbukti melakukan tindakan seperti yang dijelaskan butir 1 di atas, maka </w:t>
      </w:r>
      <w:r w:rsidRPr="00B45DBF">
        <w:rPr>
          <w:b/>
          <w:bCs/>
          <w:u w:val="single"/>
          <w:lang w:val="id-ID"/>
        </w:rPr>
        <w:t>nilai kelompok</w:t>
      </w:r>
      <w:r w:rsidRPr="00B45DBF">
        <w:rPr>
          <w:lang w:val="id-ID"/>
        </w:rPr>
        <w:t xml:space="preserve"> yang melakukan kecurangan (menyontek maupun dicontek) akan di –</w:t>
      </w:r>
      <w:r w:rsidRPr="00B45DBF">
        <w:rPr>
          <w:b/>
          <w:bCs/>
          <w:lang w:val="id-ID"/>
        </w:rPr>
        <w:t xml:space="preserve"> </w:t>
      </w:r>
      <w:r w:rsidRPr="00B45DBF">
        <w:rPr>
          <w:b/>
          <w:bCs/>
          <w:u w:val="single"/>
          <w:lang w:val="id-ID"/>
        </w:rPr>
        <w:t>NOL</w:t>
      </w:r>
      <w:r w:rsidRPr="00B45DBF">
        <w:rPr>
          <w:lang w:val="id-ID"/>
        </w:rPr>
        <w:t xml:space="preserve"> – kan.</w:t>
      </w:r>
    </w:p>
    <w:p w14:paraId="0785A1F6" w14:textId="77777777" w:rsidR="00B45DBF" w:rsidRPr="00B45DBF" w:rsidRDefault="00B45DBF" w:rsidP="00B45DBF">
      <w:pPr>
        <w:spacing w:line="360" w:lineRule="auto"/>
        <w:ind w:left="360"/>
        <w:jc w:val="both"/>
        <w:rPr>
          <w:rFonts w:ascii="Trebuchet MS" w:hAnsi="Trebuchet MS"/>
          <w:i/>
          <w:iCs/>
          <w:sz w:val="18"/>
          <w:szCs w:val="18"/>
        </w:rPr>
      </w:pPr>
      <w:r w:rsidRPr="00B45DBF">
        <w:rPr>
          <w:i/>
          <w:sz w:val="18"/>
          <w:szCs w:val="18"/>
          <w:lang w:val="id-ID"/>
        </w:rPr>
        <w:t>If the group is proved to t</w:t>
      </w:r>
      <w:r w:rsidRPr="00B45DBF">
        <w:rPr>
          <w:i/>
          <w:sz w:val="18"/>
          <w:szCs w:val="18"/>
        </w:rPr>
        <w:t>he actions described in point 1 above, the score of the group which committed dishonest acts (cheating or being cheated) will be “Zero”.</w:t>
      </w:r>
    </w:p>
    <w:p w14:paraId="2CA318B6" w14:textId="77777777" w:rsidR="00B45DBF" w:rsidRPr="00B45DBF" w:rsidRDefault="00B45DBF" w:rsidP="00B45DBF">
      <w:pPr>
        <w:spacing w:line="360" w:lineRule="auto"/>
        <w:ind w:left="360" w:hanging="360"/>
        <w:rPr>
          <w:sz w:val="18"/>
          <w:szCs w:val="18"/>
        </w:rPr>
      </w:pPr>
    </w:p>
    <w:p w14:paraId="07F7B664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/>
        </w:rPr>
        <w:t>Perhatikan jadwal pengumpulan proyek, segala jenis pengumpulan proyek di luar jadwal tidak dilayani.</w:t>
      </w:r>
    </w:p>
    <w:p w14:paraId="451CDD9D" w14:textId="77777777" w:rsidR="00B45DBF" w:rsidRPr="00B45DBF" w:rsidRDefault="00B45DBF" w:rsidP="00B45DBF">
      <w:pPr>
        <w:tabs>
          <w:tab w:val="left" w:pos="540"/>
        </w:tabs>
        <w:spacing w:line="360" w:lineRule="auto"/>
        <w:ind w:left="360" w:hanging="360"/>
        <w:jc w:val="both"/>
        <w:rPr>
          <w:rFonts w:ascii="Trebuchet MS" w:hAnsi="Trebuchet MS"/>
          <w:i/>
          <w:iCs/>
          <w:sz w:val="18"/>
          <w:szCs w:val="18"/>
        </w:rPr>
      </w:pPr>
      <w:r w:rsidRPr="00B45DBF">
        <w:rPr>
          <w:i/>
          <w:sz w:val="18"/>
          <w:szCs w:val="18"/>
        </w:rPr>
        <w:tab/>
        <w:t>Pay attention to the submission schedule for the project, all kinds of submission outside the project schedule will not be accepted.</w:t>
      </w:r>
    </w:p>
    <w:p w14:paraId="7F6EAE37" w14:textId="77777777" w:rsidR="00B45DBF" w:rsidRPr="00B45DBF" w:rsidRDefault="00B45DBF" w:rsidP="00B45DBF">
      <w:pPr>
        <w:spacing w:line="360" w:lineRule="auto"/>
        <w:jc w:val="both"/>
        <w:rPr>
          <w:i/>
          <w:sz w:val="18"/>
          <w:szCs w:val="18"/>
        </w:rPr>
      </w:pPr>
    </w:p>
    <w:p w14:paraId="541E808C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 w:eastAsia="x-none"/>
        </w:rPr>
        <w:t>Bila Anda tidak membaca peraturan ini, maka Anda dianggap telah membaca dan menyetujuinya</w:t>
      </w:r>
      <w:r w:rsidRPr="00B45DBF">
        <w:rPr>
          <w:lang w:eastAsia="x-none"/>
        </w:rPr>
        <w:t>.</w:t>
      </w:r>
    </w:p>
    <w:p w14:paraId="31364B69" w14:textId="77777777" w:rsidR="00B45DBF" w:rsidRPr="00B45DBF" w:rsidRDefault="00B45DBF" w:rsidP="00B45DBF">
      <w:pPr>
        <w:spacing w:line="360" w:lineRule="auto"/>
        <w:ind w:left="360"/>
        <w:jc w:val="both"/>
      </w:pPr>
      <w:r w:rsidRPr="00B45DBF">
        <w:rPr>
          <w:i/>
          <w:sz w:val="20"/>
          <w:szCs w:val="20"/>
          <w:lang w:val="id-ID" w:eastAsia="x-none"/>
        </w:rPr>
        <w:t xml:space="preserve">If you </w:t>
      </w:r>
      <w:r w:rsidRPr="00B45DBF">
        <w:rPr>
          <w:i/>
          <w:sz w:val="20"/>
          <w:szCs w:val="20"/>
          <w:lang w:val="x-none" w:eastAsia="x-none"/>
        </w:rPr>
        <w:t xml:space="preserve">have </w:t>
      </w:r>
      <w:r w:rsidRPr="00B45DBF">
        <w:rPr>
          <w:i/>
          <w:sz w:val="20"/>
          <w:szCs w:val="20"/>
          <w:lang w:val="id-ID" w:eastAsia="x-none"/>
        </w:rPr>
        <w:t xml:space="preserve">missed to read these regulations, </w:t>
      </w:r>
      <w:r w:rsidRPr="00B45DBF">
        <w:rPr>
          <w:i/>
          <w:sz w:val="20"/>
          <w:szCs w:val="20"/>
          <w:lang w:val="x-none" w:eastAsia="x-none"/>
        </w:rPr>
        <w:t xml:space="preserve">so </w:t>
      </w:r>
      <w:r w:rsidRPr="00B45DBF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B45DBF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B45DBF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B45DBF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B45DBF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  <w:r w:rsidRPr="00B45DBF">
        <w:rPr>
          <w:i/>
          <w:sz w:val="20"/>
          <w:szCs w:val="20"/>
          <w:shd w:val="clear" w:color="auto" w:fill="FFFFFF"/>
          <w:lang w:eastAsia="x-none"/>
        </w:rPr>
        <w:t>.</w:t>
      </w:r>
    </w:p>
    <w:p w14:paraId="0AF7B8BD" w14:textId="77777777" w:rsidR="00B45DBF" w:rsidRPr="00B45DBF" w:rsidRDefault="00B45DBF" w:rsidP="00B45DBF">
      <w:pPr>
        <w:spacing w:after="200" w:line="276" w:lineRule="auto"/>
        <w:rPr>
          <w:i/>
          <w:sz w:val="18"/>
          <w:szCs w:val="18"/>
        </w:rPr>
      </w:pPr>
      <w:r w:rsidRPr="00B45DBF">
        <w:rPr>
          <w:i/>
          <w:sz w:val="18"/>
          <w:szCs w:val="18"/>
        </w:rPr>
        <w:br w:type="page"/>
      </w:r>
    </w:p>
    <w:p w14:paraId="5C76E9F9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/>
        </w:rPr>
        <w:lastRenderedPageBreak/>
        <w:t>Persentase penilaiaan untuk matakuliah in</w:t>
      </w:r>
      <w:r w:rsidRPr="00B45DBF">
        <w:t>i</w:t>
      </w:r>
      <w:r w:rsidRPr="00B45DBF">
        <w:rPr>
          <w:lang w:val="id-ID"/>
        </w:rPr>
        <w:t xml:space="preserve"> adalah sebagai berikut:</w:t>
      </w:r>
    </w:p>
    <w:p w14:paraId="58FAE1F4" w14:textId="77777777" w:rsidR="00B45DBF" w:rsidRPr="00B45DBF" w:rsidRDefault="00B45DBF" w:rsidP="00B45DBF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45DBF">
        <w:rPr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1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B45DBF" w:rsidRPr="00B45DBF" w14:paraId="60BAD47E" w14:textId="77777777" w:rsidTr="001F3DF7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2BBB2815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/>
                <w:bCs/>
                <w:szCs w:val="18"/>
              </w:rPr>
              <w:t>Tugas Mandiri</w:t>
            </w:r>
          </w:p>
          <w:p w14:paraId="45FD6A52" w14:textId="77777777" w:rsidR="00B45DBF" w:rsidRPr="00B45DBF" w:rsidRDefault="00B45DBF" w:rsidP="00B45DBF">
            <w:pPr>
              <w:jc w:val="center"/>
              <w:rPr>
                <w:bCs/>
                <w:i/>
                <w:sz w:val="18"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25E4AA93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/>
                <w:bCs/>
                <w:szCs w:val="18"/>
              </w:rPr>
              <w:t>Proyek</w:t>
            </w:r>
          </w:p>
          <w:p w14:paraId="50709AA0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0AE8C212" w14:textId="77777777" w:rsidR="00B45DBF" w:rsidRPr="00B45DBF" w:rsidRDefault="00B45DBF" w:rsidP="00B45DBF">
            <w:pPr>
              <w:jc w:val="center"/>
              <w:rPr>
                <w:b/>
                <w:bCs/>
              </w:rPr>
            </w:pPr>
            <w:r w:rsidRPr="00B45DBF">
              <w:rPr>
                <w:b/>
                <w:bCs/>
              </w:rPr>
              <w:t>UAP</w:t>
            </w:r>
          </w:p>
          <w:p w14:paraId="1E69ED21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45DBF" w:rsidRPr="00B45DBF" w14:paraId="0A85E536" w14:textId="77777777" w:rsidTr="001F3DF7">
        <w:trPr>
          <w:trHeight w:val="467"/>
        </w:trPr>
        <w:tc>
          <w:tcPr>
            <w:tcW w:w="3280" w:type="dxa"/>
            <w:vAlign w:val="center"/>
          </w:tcPr>
          <w:p w14:paraId="7A76C6E1" w14:textId="77777777" w:rsidR="00B45DBF" w:rsidRPr="00B45DBF" w:rsidRDefault="00B45DBF" w:rsidP="00B45DBF">
            <w:pPr>
              <w:jc w:val="center"/>
              <w:rPr>
                <w:bCs/>
              </w:rPr>
            </w:pPr>
            <w:r w:rsidRPr="00B45DBF">
              <w:rPr>
                <w:bCs/>
              </w:rPr>
              <w:t>40%</w:t>
            </w:r>
          </w:p>
        </w:tc>
        <w:tc>
          <w:tcPr>
            <w:tcW w:w="3281" w:type="dxa"/>
            <w:vAlign w:val="center"/>
          </w:tcPr>
          <w:p w14:paraId="39B88F2A" w14:textId="77777777" w:rsidR="00B45DBF" w:rsidRPr="00B45DBF" w:rsidRDefault="00B45DBF" w:rsidP="00B45DBF">
            <w:pPr>
              <w:jc w:val="center"/>
              <w:rPr>
                <w:bCs/>
              </w:rPr>
            </w:pPr>
            <w:r w:rsidRPr="00B45DBF">
              <w:rPr>
                <w:bCs/>
              </w:rPr>
              <w:t>60%</w:t>
            </w:r>
          </w:p>
        </w:tc>
        <w:tc>
          <w:tcPr>
            <w:tcW w:w="3283" w:type="dxa"/>
            <w:vAlign w:val="center"/>
          </w:tcPr>
          <w:p w14:paraId="7859079C" w14:textId="77777777" w:rsidR="00B45DBF" w:rsidRPr="00B45DBF" w:rsidRDefault="00B45DBF" w:rsidP="00B45DBF">
            <w:pPr>
              <w:jc w:val="center"/>
              <w:rPr>
                <w:bCs/>
              </w:rPr>
            </w:pPr>
            <w:r w:rsidRPr="00B45DBF">
              <w:rPr>
                <w:bCs/>
              </w:rPr>
              <w:t>-</w:t>
            </w:r>
          </w:p>
        </w:tc>
      </w:tr>
    </w:tbl>
    <w:p w14:paraId="4DB6EDB5" w14:textId="77777777" w:rsidR="00B45DBF" w:rsidRPr="00B45DBF" w:rsidRDefault="00B45DBF" w:rsidP="00B45DBF">
      <w:pPr>
        <w:spacing w:line="276" w:lineRule="auto"/>
        <w:rPr>
          <w:i/>
          <w:iCs/>
          <w:sz w:val="18"/>
          <w:szCs w:val="18"/>
        </w:rPr>
      </w:pPr>
    </w:p>
    <w:p w14:paraId="7DCA0F38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45DBF">
        <w:rPr>
          <w:lang w:val="id-ID"/>
        </w:rPr>
        <w:t xml:space="preserve">Software yang digunakan </w:t>
      </w:r>
      <w:r w:rsidRPr="00B45DBF">
        <w:t>pada matakuliah ini adalah sebagai berikut:</w:t>
      </w:r>
    </w:p>
    <w:p w14:paraId="4BB6C8B6" w14:textId="77777777" w:rsidR="00B45DBF" w:rsidRPr="00B45DBF" w:rsidRDefault="00B45DBF" w:rsidP="00B45DBF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45DBF">
        <w:rPr>
          <w:i/>
          <w:iCs/>
          <w:sz w:val="18"/>
          <w:szCs w:val="18"/>
        </w:rPr>
        <w:t>Software will be used in this subject are described as follows:</w:t>
      </w:r>
    </w:p>
    <w:tbl>
      <w:tblPr>
        <w:tblStyle w:val="TableGrid1"/>
        <w:tblW w:w="9846" w:type="dxa"/>
        <w:tblInd w:w="468" w:type="dxa"/>
        <w:tblLook w:val="04A0" w:firstRow="1" w:lastRow="0" w:firstColumn="1" w:lastColumn="0" w:noHBand="0" w:noVBand="1"/>
      </w:tblPr>
      <w:tblGrid>
        <w:gridCol w:w="9846"/>
      </w:tblGrid>
      <w:tr w:rsidR="00B45DBF" w:rsidRPr="00B45DBF" w14:paraId="42C93314" w14:textId="77777777" w:rsidTr="001F3DF7">
        <w:trPr>
          <w:trHeight w:val="504"/>
        </w:trPr>
        <w:tc>
          <w:tcPr>
            <w:tcW w:w="9846" w:type="dxa"/>
            <w:shd w:val="clear" w:color="auto" w:fill="D9D9D9" w:themeFill="background1" w:themeFillShade="D9"/>
          </w:tcPr>
          <w:p w14:paraId="3E3EC137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/>
                <w:bCs/>
                <w:szCs w:val="18"/>
              </w:rPr>
              <w:t>Software</w:t>
            </w:r>
          </w:p>
          <w:p w14:paraId="08871F52" w14:textId="77777777" w:rsidR="00B45DBF" w:rsidRPr="00B45DBF" w:rsidRDefault="00B45DBF" w:rsidP="00B45DBF">
            <w:pPr>
              <w:jc w:val="center"/>
              <w:rPr>
                <w:bCs/>
                <w:i/>
                <w:sz w:val="18"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45DBF" w:rsidRPr="00B45DBF" w14:paraId="28C8646D" w14:textId="77777777" w:rsidTr="00351ADE">
        <w:trPr>
          <w:trHeight w:val="1256"/>
        </w:trPr>
        <w:tc>
          <w:tcPr>
            <w:tcW w:w="9846" w:type="dxa"/>
            <w:vAlign w:val="center"/>
          </w:tcPr>
          <w:p w14:paraId="3BB95923" w14:textId="77777777" w:rsidR="00B45DBF" w:rsidRPr="00B45DBF" w:rsidRDefault="00B45DBF" w:rsidP="00B45DBF">
            <w:pPr>
              <w:rPr>
                <w:color w:val="000000"/>
                <w:lang w:val="id-ID"/>
              </w:rPr>
            </w:pPr>
            <w:r w:rsidRPr="00B45DBF">
              <w:rPr>
                <w:color w:val="000000"/>
                <w:lang w:val="id-ID"/>
              </w:rPr>
              <w:t>Adobe Photoshop CC 2021</w:t>
            </w:r>
          </w:p>
          <w:p w14:paraId="509D6982" w14:textId="77777777" w:rsidR="00B45DBF" w:rsidRPr="00B45DBF" w:rsidRDefault="00B45DBF" w:rsidP="00B45DBF">
            <w:pPr>
              <w:rPr>
                <w:color w:val="000000"/>
                <w:lang w:val="id-ID"/>
              </w:rPr>
            </w:pPr>
            <w:r w:rsidRPr="00B45DBF">
              <w:rPr>
                <w:color w:val="000000"/>
                <w:lang w:val="id-ID"/>
              </w:rPr>
              <w:t>Chrome / Firefox / Microsoft Edge</w:t>
            </w:r>
          </w:p>
          <w:p w14:paraId="41E5793E" w14:textId="77777777" w:rsidR="00B45DBF" w:rsidRPr="00B45DBF" w:rsidRDefault="00B45DBF" w:rsidP="00B45DBF">
            <w:pPr>
              <w:rPr>
                <w:color w:val="000000"/>
                <w:lang w:val="id-ID"/>
              </w:rPr>
            </w:pPr>
            <w:r w:rsidRPr="00B45DBF">
              <w:rPr>
                <w:color w:val="000000"/>
                <w:lang w:val="id-ID"/>
              </w:rPr>
              <w:t>Visual Studio Code</w:t>
            </w:r>
          </w:p>
          <w:p w14:paraId="1B691146" w14:textId="77777777" w:rsidR="00B45DBF" w:rsidRPr="00B45DBF" w:rsidRDefault="00B45DBF" w:rsidP="00B45DBF">
            <w:pPr>
              <w:rPr>
                <w:bCs/>
              </w:rPr>
            </w:pPr>
            <w:r w:rsidRPr="00B45DBF">
              <w:rPr>
                <w:color w:val="000000"/>
                <w:lang w:val="id-ID"/>
              </w:rPr>
              <w:t>jQuery 3.6.0</w:t>
            </w:r>
          </w:p>
        </w:tc>
      </w:tr>
    </w:tbl>
    <w:p w14:paraId="2AC173B4" w14:textId="77777777" w:rsidR="00B45DBF" w:rsidRPr="00B45DBF" w:rsidRDefault="00B45DBF" w:rsidP="00B45DBF">
      <w:pPr>
        <w:spacing w:line="360" w:lineRule="auto"/>
        <w:jc w:val="both"/>
        <w:rPr>
          <w:sz w:val="18"/>
          <w:szCs w:val="18"/>
          <w:lang w:val="id-ID"/>
        </w:rPr>
      </w:pPr>
    </w:p>
    <w:p w14:paraId="5A808C84" w14:textId="77777777" w:rsidR="00B45DBF" w:rsidRPr="00B45DBF" w:rsidRDefault="00B45DBF" w:rsidP="00B45DBF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r w:rsidRPr="00B45DBF">
        <w:t>Ekstensi file yang harus disertakan dalam pengumpulan tugas mandiri, proyek, dan uap untuk matakuliah ini adalah sebagai berikut:</w:t>
      </w:r>
    </w:p>
    <w:p w14:paraId="109B92C6" w14:textId="77777777" w:rsidR="00B45DBF" w:rsidRPr="00B45DBF" w:rsidRDefault="00B45DBF" w:rsidP="00B45DBF">
      <w:pPr>
        <w:spacing w:line="360" w:lineRule="auto"/>
        <w:ind w:left="360"/>
        <w:jc w:val="both"/>
        <w:rPr>
          <w:i/>
          <w:iCs/>
          <w:sz w:val="18"/>
          <w:szCs w:val="18"/>
        </w:rPr>
      </w:pPr>
      <w:r w:rsidRPr="00B45DBF">
        <w:rPr>
          <w:i/>
          <w:iCs/>
          <w:sz w:val="18"/>
          <w:szCs w:val="18"/>
        </w:rPr>
        <w:t>File extensions should be included in assignment, project, and final exam collection for this subject are described as follows:</w:t>
      </w:r>
    </w:p>
    <w:tbl>
      <w:tblPr>
        <w:tblStyle w:val="TableGrid1"/>
        <w:tblW w:w="9844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  <w:gridCol w:w="3283"/>
      </w:tblGrid>
      <w:tr w:rsidR="00B45DBF" w:rsidRPr="00B45DBF" w14:paraId="226EB06B" w14:textId="77777777" w:rsidTr="001F3DF7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3B5A8235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/>
                <w:bCs/>
                <w:szCs w:val="18"/>
              </w:rPr>
              <w:t>Tugas Mandiri</w:t>
            </w:r>
          </w:p>
          <w:p w14:paraId="1A4201A6" w14:textId="77777777" w:rsidR="00B45DBF" w:rsidRPr="00B45DBF" w:rsidRDefault="00B45DBF" w:rsidP="00B45DBF">
            <w:pPr>
              <w:jc w:val="center"/>
              <w:rPr>
                <w:bCs/>
                <w:i/>
                <w:sz w:val="18"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71460156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/>
                <w:bCs/>
                <w:szCs w:val="18"/>
              </w:rPr>
              <w:t>Proyek</w:t>
            </w:r>
          </w:p>
          <w:p w14:paraId="25AE3DC0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283" w:type="dxa"/>
            <w:shd w:val="clear" w:color="auto" w:fill="D9D9D9" w:themeFill="background1" w:themeFillShade="D9"/>
            <w:vAlign w:val="center"/>
          </w:tcPr>
          <w:p w14:paraId="2883ABD1" w14:textId="77777777" w:rsidR="00B45DBF" w:rsidRPr="00B45DBF" w:rsidRDefault="00B45DBF" w:rsidP="00B45DBF">
            <w:pPr>
              <w:jc w:val="center"/>
              <w:rPr>
                <w:b/>
                <w:bCs/>
              </w:rPr>
            </w:pPr>
            <w:r w:rsidRPr="00B45DBF">
              <w:rPr>
                <w:b/>
                <w:bCs/>
              </w:rPr>
              <w:t>UAP</w:t>
            </w:r>
          </w:p>
          <w:p w14:paraId="5E634C30" w14:textId="77777777" w:rsidR="00B45DBF" w:rsidRPr="00B45DBF" w:rsidRDefault="00B45DBF" w:rsidP="00B45DBF">
            <w:pPr>
              <w:jc w:val="center"/>
              <w:rPr>
                <w:b/>
                <w:bCs/>
                <w:szCs w:val="18"/>
              </w:rPr>
            </w:pPr>
            <w:r w:rsidRPr="00B45DBF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45DBF" w:rsidRPr="00B45DBF" w14:paraId="1EFF13AF" w14:textId="77777777" w:rsidTr="001F3DF7">
        <w:trPr>
          <w:trHeight w:val="620"/>
        </w:trPr>
        <w:tc>
          <w:tcPr>
            <w:tcW w:w="3280" w:type="dxa"/>
            <w:vAlign w:val="center"/>
          </w:tcPr>
          <w:p w14:paraId="0B72D0B1" w14:textId="77777777" w:rsidR="00B45DBF" w:rsidRPr="00B45DBF" w:rsidRDefault="00B45DBF" w:rsidP="00B45DBF">
            <w:pPr>
              <w:rPr>
                <w:bCs/>
              </w:rPr>
            </w:pPr>
            <w:r w:rsidRPr="00B45DBF">
              <w:rPr>
                <w:bCs/>
              </w:rPr>
              <w:t>PSD, HTML, CSS, Image Files (JPG / PNG)</w:t>
            </w:r>
          </w:p>
        </w:tc>
        <w:tc>
          <w:tcPr>
            <w:tcW w:w="3281" w:type="dxa"/>
            <w:vAlign w:val="center"/>
          </w:tcPr>
          <w:p w14:paraId="4EBCC548" w14:textId="615A7AA5" w:rsidR="00B45DBF" w:rsidRPr="00B45DBF" w:rsidRDefault="00B45DBF" w:rsidP="00B45DBF">
            <w:pPr>
              <w:rPr>
                <w:bCs/>
              </w:rPr>
            </w:pPr>
            <w:r w:rsidRPr="00B45DBF">
              <w:rPr>
                <w:bCs/>
              </w:rPr>
              <w:t>PSD, HTML, CSS,</w:t>
            </w:r>
            <w:r w:rsidR="00351ADE">
              <w:rPr>
                <w:bCs/>
              </w:rPr>
              <w:t xml:space="preserve"> JS,</w:t>
            </w:r>
            <w:r w:rsidRPr="00B45DBF">
              <w:rPr>
                <w:bCs/>
              </w:rPr>
              <w:t xml:space="preserve"> Image Files (JPG / PNG)</w:t>
            </w:r>
          </w:p>
        </w:tc>
        <w:tc>
          <w:tcPr>
            <w:tcW w:w="3283" w:type="dxa"/>
            <w:vAlign w:val="center"/>
          </w:tcPr>
          <w:p w14:paraId="3AE930BA" w14:textId="77777777" w:rsidR="00B45DBF" w:rsidRPr="00B45DBF" w:rsidRDefault="00B45DBF" w:rsidP="00B45DBF">
            <w:pPr>
              <w:jc w:val="center"/>
              <w:rPr>
                <w:bCs/>
              </w:rPr>
            </w:pPr>
            <w:r w:rsidRPr="00B45DBF">
              <w:rPr>
                <w:bCs/>
              </w:rPr>
              <w:t>-</w:t>
            </w:r>
          </w:p>
        </w:tc>
      </w:tr>
      <w:bookmarkEnd w:id="0"/>
    </w:tbl>
    <w:p w14:paraId="37E3BC1D" w14:textId="2A3F6702" w:rsidR="00696693" w:rsidRDefault="00696693" w:rsidP="001D7F9B">
      <w:pPr>
        <w:rPr>
          <w:lang w:val="id-ID"/>
        </w:rPr>
      </w:pPr>
    </w:p>
    <w:p w14:paraId="75A790A1" w14:textId="5958B809" w:rsidR="0067791B" w:rsidRPr="001D7F9B" w:rsidRDefault="00696693" w:rsidP="00EA50F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0C541F8" w14:textId="77777777" w:rsidR="000572C9" w:rsidRDefault="000572C9" w:rsidP="000572C9">
      <w:pPr>
        <w:spacing w:line="360" w:lineRule="auto"/>
        <w:ind w:left="720" w:hanging="720"/>
        <w:jc w:val="center"/>
        <w:rPr>
          <w:b/>
        </w:rPr>
      </w:pPr>
      <w:r>
        <w:rPr>
          <w:b/>
        </w:rPr>
        <w:t>Golden Circle</w:t>
      </w:r>
    </w:p>
    <w:p w14:paraId="7A807685" w14:textId="77777777" w:rsidR="000572C9" w:rsidRDefault="000572C9" w:rsidP="000572C9">
      <w:pPr>
        <w:spacing w:line="360" w:lineRule="auto"/>
        <w:ind w:firstLine="720"/>
        <w:jc w:val="both"/>
      </w:pPr>
      <w:r>
        <w:rPr>
          <w:b/>
        </w:rPr>
        <w:t>Golden Circle</w:t>
      </w:r>
      <w:r>
        <w:t xml:space="preserve"> is a famous jewelry store established in 1847. There are a lot of branches all over the world. Our store provides high-quality jewelry. </w:t>
      </w:r>
    </w:p>
    <w:p w14:paraId="2D4FCBB2" w14:textId="77777777" w:rsidR="000572C9" w:rsidRDefault="000572C9" w:rsidP="000572C9">
      <w:pPr>
        <w:spacing w:line="360" w:lineRule="auto"/>
        <w:ind w:firstLine="720"/>
        <w:jc w:val="both"/>
      </w:pPr>
      <w:r>
        <w:t xml:space="preserve">With the growth of information technology, </w:t>
      </w:r>
      <w:r>
        <w:rPr>
          <w:b/>
        </w:rPr>
        <w:t>Golden Circle</w:t>
      </w:r>
      <w:r>
        <w:t xml:space="preserve"> plans to dive into the world of digital business. First, </w:t>
      </w:r>
      <w:r>
        <w:rPr>
          <w:b/>
        </w:rPr>
        <w:t>Golden Circle</w:t>
      </w:r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r>
        <w:rPr>
          <w:b/>
        </w:rPr>
        <w:t>Golden Circle’s</w:t>
      </w:r>
      <w:r>
        <w:t xml:space="preserve"> image. With this website's existence, </w:t>
      </w:r>
      <w:r>
        <w:rPr>
          <w:b/>
        </w:rPr>
        <w:t>Golden Circle</w:t>
      </w:r>
      <w:r>
        <w:t xml:space="preserve"> hopes they can improve their service towards their customers. </w:t>
      </w:r>
      <w:r>
        <w:rPr>
          <w:b/>
        </w:rPr>
        <w:t>Golden Circle</w:t>
      </w:r>
      <w:r>
        <w:t xml:space="preserve"> entrust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69463D69" w14:textId="77777777" w:rsidR="000572C9" w:rsidRDefault="000572C9" w:rsidP="000572C9">
      <w:pPr>
        <w:spacing w:line="360" w:lineRule="auto"/>
        <w:jc w:val="both"/>
      </w:pPr>
      <w:r>
        <w:t xml:space="preserve">The requirements from </w:t>
      </w:r>
      <w:r>
        <w:rPr>
          <w:b/>
        </w:rPr>
        <w:t>Golden Circle</w:t>
      </w:r>
      <w:r>
        <w:t xml:space="preserve"> are described below:</w:t>
      </w:r>
    </w:p>
    <w:p w14:paraId="46AEC581" w14:textId="77777777" w:rsidR="000572C9" w:rsidRDefault="000572C9" w:rsidP="000572C9">
      <w:pPr>
        <w:pStyle w:val="ListParagraph"/>
        <w:numPr>
          <w:ilvl w:val="3"/>
          <w:numId w:val="15"/>
        </w:numPr>
        <w:spacing w:line="360" w:lineRule="auto"/>
        <w:ind w:left="284" w:hanging="284"/>
        <w:jc w:val="both"/>
      </w:pPr>
      <w:r>
        <w:rPr>
          <w:b/>
        </w:rPr>
        <w:t>Golden Circle</w:t>
      </w:r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professional </w:t>
      </w:r>
      <w:r>
        <w:t>and</w:t>
      </w:r>
      <w:r>
        <w:rPr>
          <w:b/>
        </w:rPr>
        <w:t xml:space="preserve"> cultural</w:t>
      </w:r>
      <w:r>
        <w:t xml:space="preserve"> principles.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39DBAFF8" w14:textId="77777777" w:rsidR="000572C9" w:rsidRDefault="000572C9" w:rsidP="000572C9">
      <w:pPr>
        <w:pStyle w:val="ListParagraph"/>
        <w:numPr>
          <w:ilvl w:val="3"/>
          <w:numId w:val="15"/>
        </w:numPr>
        <w:spacing w:line="360" w:lineRule="auto"/>
        <w:ind w:left="284" w:hanging="284"/>
        <w:jc w:val="both"/>
      </w:pPr>
      <w:r>
        <w:rPr>
          <w:b/>
        </w:rPr>
        <w:t>Golden Circle</w:t>
      </w:r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CS3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3BFA8939" w14:textId="77777777" w:rsidR="000572C9" w:rsidRDefault="000572C9" w:rsidP="000572C9">
      <w:pPr>
        <w:pStyle w:val="ListParagraph"/>
        <w:numPr>
          <w:ilvl w:val="3"/>
          <w:numId w:val="15"/>
        </w:numPr>
        <w:spacing w:line="360" w:lineRule="auto"/>
        <w:ind w:left="284" w:hanging="284"/>
        <w:jc w:val="both"/>
      </w:pPr>
      <w:r>
        <w:rPr>
          <w:b/>
        </w:rPr>
        <w:t>Golden Circle</w:t>
      </w:r>
      <w:r>
        <w:t xml:space="preserve"> wants its company website to provide </w:t>
      </w:r>
      <w:r>
        <w:rPr>
          <w:b/>
        </w:rPr>
        <w:t>information</w:t>
      </w:r>
      <w:r>
        <w:t xml:space="preserve"> that their </w:t>
      </w:r>
      <w:r w:rsidRPr="00C26E39">
        <w:t xml:space="preserve">delivery fee is free </w:t>
      </w:r>
      <w:r>
        <w:t>regardless of any</w:t>
      </w:r>
      <w:r w:rsidRPr="00C26E39">
        <w:t xml:space="preserve"> minimum transaction </w:t>
      </w:r>
      <w:r>
        <w:t>o</w:t>
      </w:r>
      <w:r w:rsidRPr="00C26E39">
        <w:t xml:space="preserve">n </w:t>
      </w:r>
      <w:r>
        <w:rPr>
          <w:b/>
        </w:rPr>
        <w:t>every page of the website.</w:t>
      </w:r>
    </w:p>
    <w:p w14:paraId="156F182A" w14:textId="77777777" w:rsidR="000572C9" w:rsidRDefault="000572C9" w:rsidP="000572C9">
      <w:pPr>
        <w:pStyle w:val="ListParagraph"/>
        <w:numPr>
          <w:ilvl w:val="3"/>
          <w:numId w:val="15"/>
        </w:numPr>
        <w:spacing w:line="360" w:lineRule="auto"/>
        <w:ind w:left="284" w:hanging="284"/>
        <w:jc w:val="both"/>
      </w:pPr>
      <w:r>
        <w:rPr>
          <w:b/>
        </w:rPr>
        <w:t>Golden Circle</w:t>
      </w:r>
      <w:r>
        <w:t xml:space="preserve"> wants you to build the website attractive, appealing and fully functional, and also make sure the website is </w:t>
      </w:r>
      <w:r w:rsidRPr="009448E8">
        <w:rPr>
          <w:b/>
        </w:rPr>
        <w:t>responsive</w:t>
      </w:r>
      <w:r>
        <w:t xml:space="preserve">. The website should be accessible using a mobile phone in a perfect way.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800px</w:t>
      </w:r>
      <w:r>
        <w:t xml:space="preserve"> screen.</w:t>
      </w:r>
      <w:r>
        <w:rPr>
          <w:b/>
        </w:rPr>
        <w:t xml:space="preserve"> </w:t>
      </w:r>
    </w:p>
    <w:p w14:paraId="61FECF88" w14:textId="77777777" w:rsidR="000572C9" w:rsidRDefault="000572C9" w:rsidP="000572C9">
      <w:pPr>
        <w:pStyle w:val="ListParagraph"/>
        <w:numPr>
          <w:ilvl w:val="3"/>
          <w:numId w:val="15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Jewelry (yellow gold and white gold)</w:t>
      </w:r>
      <w:r>
        <w:t xml:space="preserve">, </w:t>
      </w:r>
      <w:r>
        <w:rPr>
          <w:b/>
          <w:bCs/>
        </w:rPr>
        <w:t>Promotions</w:t>
      </w:r>
      <w:r>
        <w:t xml:space="preserve">, </w:t>
      </w:r>
      <w:r>
        <w:rPr>
          <w:b/>
        </w:rPr>
        <w:t>About Us</w:t>
      </w:r>
      <w:r>
        <w:t xml:space="preserve">, and </w:t>
      </w:r>
      <w:r>
        <w:rPr>
          <w:b/>
        </w:rPr>
        <w:t>Membership Page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076C912A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6B09BC4A" w14:textId="77777777" w:rsidR="000572C9" w:rsidRDefault="000572C9" w:rsidP="000572C9">
      <w:pPr>
        <w:pStyle w:val="ListParagraph"/>
        <w:spacing w:line="360" w:lineRule="auto"/>
        <w:ind w:left="567" w:firstLine="283"/>
        <w:jc w:val="both"/>
      </w:pPr>
      <w:r>
        <w:rPr>
          <w:b/>
        </w:rPr>
        <w:t>Golden Circle</w:t>
      </w:r>
      <w:r>
        <w:t xml:space="preserve"> wants this page to show the </w:t>
      </w:r>
      <w:r>
        <w:rPr>
          <w:b/>
        </w:rPr>
        <w:t>hottest product</w:t>
      </w:r>
      <w:r>
        <w:t xml:space="preserve"> and </w:t>
      </w:r>
      <w:r w:rsidRPr="00C56C8F">
        <w:rPr>
          <w:b/>
        </w:rPr>
        <w:t>recommendation</w:t>
      </w:r>
      <w:r>
        <w:t xml:space="preserve"> products for the customer. </w:t>
      </w:r>
      <w:r>
        <w:rPr>
          <w:b/>
        </w:rPr>
        <w:t>Golden Circle</w:t>
      </w:r>
      <w:r>
        <w:t xml:space="preserve"> also wants to have an </w:t>
      </w:r>
      <w:r>
        <w:rPr>
          <w:b/>
        </w:rPr>
        <w:t>image-slider</w:t>
      </w:r>
      <w:r>
        <w:t xml:space="preserve"> using </w:t>
      </w:r>
      <w:r w:rsidRPr="003F2202">
        <w:rPr>
          <w:b/>
        </w:rPr>
        <w:t>JQuery</w:t>
      </w:r>
      <w:r>
        <w:rPr>
          <w:b/>
        </w:rPr>
        <w:t xml:space="preserve"> animation </w:t>
      </w:r>
      <w:r w:rsidRPr="00937FB8">
        <w:rPr>
          <w:bCs/>
        </w:rPr>
        <w:t>effect</w:t>
      </w:r>
      <w:r>
        <w:t xml:space="preserve"> on this page to show the latest </w:t>
      </w:r>
      <w:r>
        <w:rPr>
          <w:b/>
        </w:rPr>
        <w:t>events</w:t>
      </w:r>
      <w:r>
        <w:t xml:space="preserve">, </w:t>
      </w:r>
      <w:r>
        <w:rPr>
          <w:b/>
        </w:rPr>
        <w:t>promotions</w:t>
      </w:r>
      <w:r>
        <w:t xml:space="preserve"> or </w:t>
      </w:r>
      <w:r>
        <w:rPr>
          <w:b/>
        </w:rPr>
        <w:t>news</w:t>
      </w:r>
      <w:r>
        <w:t>.</w:t>
      </w:r>
    </w:p>
    <w:p w14:paraId="6F896063" w14:textId="77777777" w:rsidR="000572C9" w:rsidRDefault="000572C9" w:rsidP="000572C9">
      <w:pPr>
        <w:spacing w:after="200" w:line="276" w:lineRule="auto"/>
      </w:pPr>
      <w:r>
        <w:br w:type="page"/>
      </w:r>
    </w:p>
    <w:p w14:paraId="04439966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Jewelry Page</w:t>
      </w:r>
    </w:p>
    <w:p w14:paraId="30609308" w14:textId="77777777" w:rsidR="000572C9" w:rsidRDefault="000572C9" w:rsidP="000572C9">
      <w:pPr>
        <w:pStyle w:val="ListParagraph"/>
        <w:spacing w:line="360" w:lineRule="auto"/>
        <w:ind w:left="567" w:firstLine="283"/>
        <w:jc w:val="both"/>
      </w:pPr>
      <w:r>
        <w:t xml:space="preserve">This page shows all </w:t>
      </w:r>
      <w:r w:rsidRPr="003C7E9C">
        <w:rPr>
          <w:b/>
          <w:bCs/>
        </w:rPr>
        <w:t>Golden Circle products</w:t>
      </w:r>
      <w:r>
        <w:t xml:space="preserve">. There will be </w:t>
      </w:r>
      <w:r w:rsidRPr="003C7E9C">
        <w:rPr>
          <w:b/>
          <w:bCs/>
        </w:rPr>
        <w:t>two types of gold</w:t>
      </w:r>
      <w:r>
        <w:t xml:space="preserve">, Yellow Gold and White Gold. Golden Circle wants you to categorize each gold to their own category. </w:t>
      </w:r>
    </w:p>
    <w:p w14:paraId="03F55D7F" w14:textId="77777777" w:rsidR="000572C9" w:rsidRDefault="000572C9" w:rsidP="000572C9">
      <w:pPr>
        <w:pStyle w:val="ListParagraph"/>
        <w:spacing w:line="360" w:lineRule="auto"/>
        <w:ind w:left="567" w:firstLine="283"/>
        <w:jc w:val="both"/>
      </w:pPr>
      <w:r>
        <w:rPr>
          <w:b/>
        </w:rPr>
        <w:t xml:space="preserve">Golden Circle </w:t>
      </w:r>
      <w:r w:rsidRPr="00535C31">
        <w:rPr>
          <w:bCs/>
        </w:rPr>
        <w:t>also</w:t>
      </w:r>
      <w:r>
        <w:rPr>
          <w:b/>
        </w:rPr>
        <w:t xml:space="preserve"> </w:t>
      </w:r>
      <w:r>
        <w:t xml:space="preserve">wants their product to be categorized according to the type of Jewelry. Currently </w:t>
      </w:r>
      <w:r>
        <w:rPr>
          <w:b/>
        </w:rPr>
        <w:t xml:space="preserve">Golden Circle </w:t>
      </w:r>
      <w:r>
        <w:rPr>
          <w:bCs/>
        </w:rPr>
        <w:t xml:space="preserve">has 4 types of jewelry, they are </w:t>
      </w:r>
      <w:r w:rsidRPr="00DB315E">
        <w:rPr>
          <w:b/>
        </w:rPr>
        <w:t xml:space="preserve">ring, bracelet, necklace, </w:t>
      </w:r>
      <w:r w:rsidRPr="00DB315E">
        <w:rPr>
          <w:bCs/>
        </w:rPr>
        <w:t>and</w:t>
      </w:r>
      <w:r w:rsidRPr="00DB315E">
        <w:rPr>
          <w:b/>
        </w:rPr>
        <w:t xml:space="preserve"> earrings</w:t>
      </w:r>
      <w:r>
        <w:t xml:space="preserve"> .</w:t>
      </w:r>
    </w:p>
    <w:p w14:paraId="77107E77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Jewelry (White Gold)</w:t>
      </w:r>
    </w:p>
    <w:p w14:paraId="4ED09750" w14:textId="77777777" w:rsidR="000572C9" w:rsidRDefault="000572C9" w:rsidP="000572C9">
      <w:pPr>
        <w:pStyle w:val="ListParagraph"/>
        <w:spacing w:line="360" w:lineRule="auto"/>
        <w:ind w:left="567" w:firstLine="283"/>
        <w:jc w:val="both"/>
      </w:pPr>
      <w:r>
        <w:t xml:space="preserve">This page shows the White Gold Product. </w:t>
      </w:r>
      <w:r>
        <w:rPr>
          <w:b/>
        </w:rPr>
        <w:t xml:space="preserve">Golden Circle </w:t>
      </w:r>
      <w:r>
        <w:t xml:space="preserve">wants the White Gold product has to be categorized according to the type of Jewelry. Currently </w:t>
      </w:r>
      <w:r>
        <w:rPr>
          <w:b/>
        </w:rPr>
        <w:t xml:space="preserve">Golden Circle </w:t>
      </w:r>
      <w:r>
        <w:rPr>
          <w:bCs/>
        </w:rPr>
        <w:t xml:space="preserve">has 4 types of jewelry, they are </w:t>
      </w:r>
      <w:r w:rsidRPr="00DB315E">
        <w:rPr>
          <w:b/>
        </w:rPr>
        <w:t xml:space="preserve">ring, bracelet, necklace, </w:t>
      </w:r>
      <w:r w:rsidRPr="00DB315E">
        <w:rPr>
          <w:bCs/>
        </w:rPr>
        <w:t>and</w:t>
      </w:r>
      <w:r w:rsidRPr="00DB315E">
        <w:rPr>
          <w:b/>
        </w:rPr>
        <w:t xml:space="preserve"> earrings</w:t>
      </w:r>
      <w:r>
        <w:t xml:space="preserve"> .</w:t>
      </w:r>
    </w:p>
    <w:p w14:paraId="3349AA1C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Promotions</w:t>
      </w:r>
    </w:p>
    <w:p w14:paraId="2C0FCA0B" w14:textId="77777777" w:rsidR="000572C9" w:rsidRDefault="000572C9" w:rsidP="000572C9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promotion or discount provided by brands.</w:t>
      </w:r>
    </w:p>
    <w:p w14:paraId="74C6C19D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About Us</w:t>
      </w:r>
    </w:p>
    <w:p w14:paraId="07FE9807" w14:textId="77777777" w:rsidR="000572C9" w:rsidRDefault="000572C9" w:rsidP="000572C9">
      <w:pPr>
        <w:pStyle w:val="ListParagraph"/>
        <w:spacing w:line="360" w:lineRule="auto"/>
        <w:ind w:left="284" w:firstLine="283"/>
        <w:jc w:val="both"/>
      </w:pPr>
      <w:r>
        <w:t xml:space="preserve">This page provides </w:t>
      </w:r>
      <w:r>
        <w:rPr>
          <w:b/>
        </w:rPr>
        <w:t>information</w:t>
      </w:r>
      <w:r>
        <w:t xml:space="preserve"> about the company.</w:t>
      </w:r>
    </w:p>
    <w:p w14:paraId="4D1AFEE9" w14:textId="77777777" w:rsidR="000572C9" w:rsidRDefault="000572C9" w:rsidP="000572C9">
      <w:pPr>
        <w:pStyle w:val="ListParagraph"/>
        <w:numPr>
          <w:ilvl w:val="1"/>
          <w:numId w:val="15"/>
        </w:numPr>
        <w:tabs>
          <w:tab w:val="clear" w:pos="1440"/>
        </w:tabs>
        <w:spacing w:line="360" w:lineRule="auto"/>
        <w:ind w:left="567" w:hanging="283"/>
        <w:jc w:val="both"/>
        <w:rPr>
          <w:b/>
        </w:rPr>
      </w:pPr>
      <w:r>
        <w:rPr>
          <w:b/>
        </w:rPr>
        <w:t>Membership Page</w:t>
      </w:r>
    </w:p>
    <w:p w14:paraId="1FB21D98" w14:textId="77777777" w:rsidR="000572C9" w:rsidRDefault="000572C9" w:rsidP="000572C9">
      <w:pPr>
        <w:pStyle w:val="ListParagraph"/>
        <w:spacing w:line="360" w:lineRule="auto"/>
        <w:ind w:left="567" w:firstLine="283"/>
        <w:jc w:val="both"/>
      </w:pPr>
      <w:r>
        <w:t xml:space="preserve">This page provides a </w:t>
      </w:r>
      <w:r w:rsidRPr="003F2202">
        <w:rPr>
          <w:b/>
        </w:rPr>
        <w:t>registration</w:t>
      </w:r>
      <w:r>
        <w:t xml:space="preserve"> menu for the customer. Customer</w:t>
      </w:r>
      <w:r w:rsidRPr="003F2202">
        <w:t xml:space="preserve"> need</w:t>
      </w:r>
      <w:r>
        <w:t>s</w:t>
      </w:r>
      <w:r w:rsidRPr="003F2202">
        <w:t xml:space="preserve"> to submit some personal information such as </w:t>
      </w:r>
      <w:r w:rsidRPr="00EF5123">
        <w:rPr>
          <w:b/>
        </w:rPr>
        <w:t xml:space="preserve">name, email, password, </w:t>
      </w:r>
      <w:r>
        <w:rPr>
          <w:b/>
        </w:rPr>
        <w:t>confirm password</w:t>
      </w:r>
      <w:r w:rsidRPr="00EF5123">
        <w:rPr>
          <w:b/>
        </w:rPr>
        <w:t>,</w:t>
      </w:r>
      <w:r>
        <w:rPr>
          <w:b/>
        </w:rPr>
        <w:t xml:space="preserve"> city</w:t>
      </w:r>
      <w:r w:rsidRPr="00EF5123">
        <w:rPr>
          <w:b/>
        </w:rPr>
        <w:t xml:space="preserve">, </w:t>
      </w:r>
      <w:r>
        <w:rPr>
          <w:b/>
        </w:rPr>
        <w:t>address</w:t>
      </w:r>
      <w:r w:rsidRPr="00EF5123">
        <w:rPr>
          <w:b/>
        </w:rPr>
        <w:t>,</w:t>
      </w:r>
      <w:r>
        <w:t xml:space="preserve"> </w:t>
      </w:r>
      <w:r w:rsidRPr="003F2202">
        <w:t xml:space="preserve">and </w:t>
      </w:r>
      <w:r>
        <w:rPr>
          <w:b/>
        </w:rPr>
        <w:t>c</w:t>
      </w:r>
      <w:r w:rsidRPr="00EF5123">
        <w:rPr>
          <w:b/>
        </w:rPr>
        <w:t>ustomer must agree with terms and conditions</w:t>
      </w:r>
      <w:r w:rsidRPr="003F2202">
        <w:t xml:space="preserve">. You are also asked to create </w:t>
      </w:r>
      <w:r w:rsidRPr="003F2202">
        <w:rPr>
          <w:b/>
        </w:rPr>
        <w:t>5 kinds of form components</w:t>
      </w:r>
      <w:r>
        <w:t xml:space="preserve"> and </w:t>
      </w:r>
      <w:r w:rsidRPr="003F2202">
        <w:rPr>
          <w:b/>
        </w:rPr>
        <w:t>5 kinds of validation</w:t>
      </w:r>
      <w:r>
        <w:t xml:space="preserve">. For validation, you must create it using </w:t>
      </w:r>
      <w:r w:rsidRPr="00EF5123">
        <w:rPr>
          <w:b/>
        </w:rPr>
        <w:t>JavaScript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don’t use regular expression</w:t>
      </w:r>
      <w:r>
        <w:t>.</w:t>
      </w:r>
    </w:p>
    <w:p w14:paraId="0F2607BE" w14:textId="77777777" w:rsidR="000572C9" w:rsidRPr="00755FA3" w:rsidRDefault="000572C9" w:rsidP="000572C9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4103CE5A" w14:textId="77777777" w:rsidR="000572C9" w:rsidRDefault="000572C9" w:rsidP="000572C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4A1033BA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6A9D4906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 xml:space="preserve">Adobe Photoshop CS3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2F075EF2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48D235BE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43648CF8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0380E2DC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028BC075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4662F443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</w:t>
      </w:r>
      <w:r>
        <w:t xml:space="preserve"> and </w:t>
      </w:r>
      <w:r>
        <w:rPr>
          <w:b/>
        </w:rPr>
        <w:t>mobile devices</w:t>
      </w:r>
      <w:r>
        <w:t>.</w:t>
      </w:r>
    </w:p>
    <w:p w14:paraId="5D418B2D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lastRenderedPageBreak/>
        <w:t>Organize your files with subdirectories.</w:t>
      </w:r>
    </w:p>
    <w:p w14:paraId="36853037" w14:textId="77777777" w:rsidR="000572C9" w:rsidRDefault="000572C9" w:rsidP="000572C9">
      <w:pPr>
        <w:pStyle w:val="ListParagraph"/>
        <w:numPr>
          <w:ilvl w:val="4"/>
          <w:numId w:val="16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0B04D344" w14:textId="69D4904E" w:rsidR="000572C9" w:rsidRDefault="000572C9" w:rsidP="000572C9">
      <w:pPr>
        <w:spacing w:line="360" w:lineRule="auto"/>
        <w:jc w:val="both"/>
      </w:pPr>
    </w:p>
    <w:p w14:paraId="1AB101E4" w14:textId="77777777" w:rsidR="0066224C" w:rsidRDefault="0066224C" w:rsidP="000572C9">
      <w:pPr>
        <w:spacing w:line="360" w:lineRule="auto"/>
        <w:jc w:val="both"/>
      </w:pPr>
    </w:p>
    <w:p w14:paraId="53298A22" w14:textId="77777777" w:rsidR="000572C9" w:rsidRDefault="000572C9" w:rsidP="000572C9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7BA50E2F" w14:textId="77777777" w:rsidR="000572C9" w:rsidRDefault="000572C9" w:rsidP="000572C9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>Logo (*.psd).</w:t>
      </w:r>
    </w:p>
    <w:p w14:paraId="061E1BD0" w14:textId="77777777" w:rsidR="000572C9" w:rsidRDefault="000572C9" w:rsidP="000572C9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(*.psd).</w:t>
      </w:r>
    </w:p>
    <w:p w14:paraId="4C1D9C0E" w14:textId="77777777" w:rsidR="000572C9" w:rsidRDefault="000572C9" w:rsidP="000572C9">
      <w:pPr>
        <w:pStyle w:val="ListParagraph"/>
        <w:numPr>
          <w:ilvl w:val="0"/>
          <w:numId w:val="17"/>
        </w:numPr>
        <w:spacing w:line="360" w:lineRule="auto"/>
        <w:ind w:left="360"/>
        <w:jc w:val="both"/>
      </w:pPr>
      <w:r>
        <w:t>Website (*.html / *.htm, *.css, *.js).</w:t>
      </w:r>
    </w:p>
    <w:p w14:paraId="48EC5355" w14:textId="77777777" w:rsidR="00395A8E" w:rsidRPr="00395A8E" w:rsidRDefault="00395A8E"/>
    <w:p w14:paraId="00F92AB7" w14:textId="06EDBF67" w:rsidR="00CA3C73" w:rsidRDefault="00CA3C73">
      <w:pPr>
        <w:spacing w:after="200" w:line="276" w:lineRule="auto"/>
        <w:rPr>
          <w:rStyle w:val="longtext"/>
          <w:shd w:val="clear" w:color="auto" w:fill="FFFFFF"/>
        </w:rPr>
      </w:pPr>
    </w:p>
    <w:p w14:paraId="358E6BD6" w14:textId="6DCA3250" w:rsidR="00CA3C73" w:rsidRPr="00CC026B" w:rsidRDefault="00CA3C73" w:rsidP="00CA3C73">
      <w:pPr>
        <w:spacing w:line="360" w:lineRule="auto"/>
        <w:jc w:val="both"/>
        <w:rPr>
          <w:rStyle w:val="longtext"/>
          <w:shd w:val="clear" w:color="auto" w:fill="FFFFFF"/>
        </w:rPr>
      </w:pPr>
      <w:r w:rsidRPr="00CC026B">
        <w:rPr>
          <w:rStyle w:val="longtext"/>
          <w:shd w:val="clear" w:color="auto" w:fill="FFFFFF"/>
        </w:rPr>
        <w:t xml:space="preserve">Here are the </w:t>
      </w:r>
      <w:r w:rsidRPr="00CC026B">
        <w:rPr>
          <w:rStyle w:val="longtext"/>
          <w:b/>
          <w:bCs/>
          <w:shd w:val="clear" w:color="auto" w:fill="FFFFFF"/>
        </w:rPr>
        <w:t xml:space="preserve">rules </w:t>
      </w:r>
      <w:r w:rsidRPr="00CC026B">
        <w:rPr>
          <w:rStyle w:val="longtext"/>
          <w:shd w:val="clear" w:color="auto" w:fill="FFFFFF"/>
        </w:rPr>
        <w:t>that you must follow to create your project:</w:t>
      </w:r>
    </w:p>
    <w:p w14:paraId="6839D9AF" w14:textId="5E5F7841" w:rsidR="00CA3C73" w:rsidRPr="00CC026B" w:rsidRDefault="00CA3C73" w:rsidP="00CA3C73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CC026B">
        <w:rPr>
          <w:color w:val="000000"/>
        </w:rPr>
        <w:t xml:space="preserve">Use </w:t>
      </w:r>
      <w:r w:rsidRPr="00CC026B">
        <w:rPr>
          <w:b/>
          <w:bCs/>
          <w:color w:val="000000"/>
        </w:rPr>
        <w:t>appropriate software</w:t>
      </w:r>
      <w:r w:rsidRPr="00CC026B">
        <w:rPr>
          <w:color w:val="000000"/>
        </w:rPr>
        <w:t xml:space="preserve"> for this subject based on </w:t>
      </w:r>
      <w:r w:rsidRPr="00CC026B">
        <w:rPr>
          <w:b/>
        </w:rPr>
        <w:t xml:space="preserve">Sistem Praktikum </w:t>
      </w:r>
      <w:r w:rsidRPr="00CC026B">
        <w:t>that can be downloaded from Binusmaya.</w:t>
      </w:r>
    </w:p>
    <w:p w14:paraId="6218E03C" w14:textId="14EDFCEA" w:rsidR="008C6276" w:rsidRPr="00CC026B" w:rsidRDefault="008C6276" w:rsidP="00C23628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</w:rPr>
      </w:pPr>
      <w:r w:rsidRPr="00CC026B">
        <w:t xml:space="preserve">Use the </w:t>
      </w:r>
      <w:r w:rsidRPr="00CC026B">
        <w:rPr>
          <w:b/>
          <w:bCs/>
        </w:rPr>
        <w:t>techniques taught during practicum</w:t>
      </w:r>
      <w:r w:rsidRPr="00CC026B">
        <w:t xml:space="preserve"> </w:t>
      </w:r>
    </w:p>
    <w:p w14:paraId="50EBE137" w14:textId="54123D1A" w:rsidR="008C6276" w:rsidRPr="008C6276" w:rsidRDefault="008C6276" w:rsidP="008C627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B92A72">
        <w:rPr>
          <w:color w:val="000000"/>
        </w:rPr>
        <w:t xml:space="preserve">Collect </w:t>
      </w:r>
      <w:r w:rsidRPr="008C6276">
        <w:rPr>
          <w:b/>
          <w:bCs/>
          <w:color w:val="000000"/>
        </w:rPr>
        <w:t>appropriate files</w:t>
      </w:r>
      <w:r w:rsidRPr="00B92A72">
        <w:rPr>
          <w:color w:val="000000"/>
        </w:rPr>
        <w:t xml:space="preserve">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  <w:r>
        <w:t>.</w:t>
      </w:r>
    </w:p>
    <w:p w14:paraId="5ABEF03A" w14:textId="6DF8AFF0" w:rsidR="008C6276" w:rsidRDefault="008C6276" w:rsidP="008C627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 xml:space="preserve">Include the </w:t>
      </w:r>
      <w:r w:rsidRPr="008C6276">
        <w:rPr>
          <w:rStyle w:val="longtext"/>
          <w:b/>
          <w:bCs/>
          <w:shd w:val="clear" w:color="auto" w:fill="FFFFFF"/>
        </w:rPr>
        <w:t>other files</w:t>
      </w:r>
      <w:r w:rsidRPr="00B92A72">
        <w:rPr>
          <w:rStyle w:val="longtext"/>
          <w:shd w:val="clear" w:color="auto" w:fill="FFFFFF"/>
        </w:rPr>
        <w:t xml:space="preserve"> that can support your project, such as:</w:t>
      </w:r>
    </w:p>
    <w:p w14:paraId="71CD9836" w14:textId="03601796" w:rsidR="008C6276" w:rsidRPr="003C0C93" w:rsidRDefault="008C6276" w:rsidP="008C627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  <w:r>
        <w:rPr>
          <w:rStyle w:val="longtext"/>
          <w:color w:val="000000"/>
        </w:rPr>
        <w:t>.</w:t>
      </w:r>
    </w:p>
    <w:p w14:paraId="77554A46" w14:textId="6B5B1D05" w:rsidR="008C6276" w:rsidRPr="00CC026B" w:rsidRDefault="008C6276" w:rsidP="008C6276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CC026B">
        <w:rPr>
          <w:rStyle w:val="longtext"/>
          <w:color w:val="000000"/>
        </w:rPr>
        <w:t>Other files (image, audio, video, etc.) used in your project.</w:t>
      </w:r>
    </w:p>
    <w:p w14:paraId="7882739C" w14:textId="4F83F8D6" w:rsidR="008C6276" w:rsidRPr="00CC026B" w:rsidRDefault="008C6276" w:rsidP="00CA718B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CC026B">
        <w:rPr>
          <w:rStyle w:val="longtext"/>
          <w:color w:val="000000"/>
        </w:rPr>
        <w:t>*.doc file (documentation of your project) that contains the reference links of additional files (image, audio, video, etc.) used in your project.</w:t>
      </w:r>
    </w:p>
    <w:p w14:paraId="6A0A01EE" w14:textId="71B9163F" w:rsidR="008C6276" w:rsidRPr="009C7398" w:rsidRDefault="008C6276" w:rsidP="008C6276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CC026B">
        <w:rPr>
          <w:color w:val="000000"/>
        </w:rPr>
        <w:t>If there are some hidden creativities, please note them in the</w:t>
      </w:r>
      <w:r w:rsidRPr="009C7398">
        <w:rPr>
          <w:color w:val="000000"/>
        </w:rPr>
        <w:t xml:space="preserve"> existing documentation because they can greatly affect your project score.</w:t>
      </w:r>
    </w:p>
    <w:p w14:paraId="2EB1DDA2" w14:textId="77777777" w:rsidR="00CA3C73" w:rsidRPr="00B5625A" w:rsidRDefault="00CA3C73" w:rsidP="0040224E">
      <w:pPr>
        <w:spacing w:line="360" w:lineRule="auto"/>
        <w:jc w:val="both"/>
      </w:pPr>
    </w:p>
    <w:p w14:paraId="7B460152" w14:textId="4FF0D121" w:rsidR="008C6276" w:rsidRDefault="00CA3C73" w:rsidP="008C6276">
      <w:pPr>
        <w:spacing w:line="360" w:lineRule="auto"/>
        <w:jc w:val="center"/>
        <w:rPr>
          <w:b/>
        </w:rPr>
      </w:pPr>
      <w:r w:rsidRPr="00B5625A">
        <w:rPr>
          <w:b/>
        </w:rPr>
        <w:t>If you do not understand, please ask your assistant! Do not make your own assumption!</w:t>
      </w:r>
    </w:p>
    <w:p w14:paraId="6493CA35" w14:textId="77777777" w:rsidR="0040224E" w:rsidRDefault="0040224E" w:rsidP="0040224E">
      <w:pPr>
        <w:spacing w:line="360" w:lineRule="auto"/>
      </w:pPr>
    </w:p>
    <w:p w14:paraId="688DD6D1" w14:textId="32C6ECCE" w:rsidR="008C6276" w:rsidRPr="00934CE4" w:rsidRDefault="008C6276" w:rsidP="00934CE4">
      <w:pPr>
        <w:spacing w:after="200" w:line="276" w:lineRule="auto"/>
        <w:rPr>
          <w:b/>
          <w:sz w:val="28"/>
          <w:u w:val="single"/>
        </w:rPr>
      </w:pPr>
    </w:p>
    <w:sectPr w:rsidR="008C6276" w:rsidRPr="00934CE4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13B5" w14:textId="77777777" w:rsidR="00AF353C" w:rsidRDefault="00AF353C" w:rsidP="00273E4A">
      <w:r>
        <w:separator/>
      </w:r>
    </w:p>
  </w:endnote>
  <w:endnote w:type="continuationSeparator" w:id="0">
    <w:p w14:paraId="13DA954A" w14:textId="77777777" w:rsidR="00AF353C" w:rsidRDefault="00AF353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92BA" w14:textId="77777777" w:rsidR="00AF353C" w:rsidRDefault="00AF353C" w:rsidP="00273E4A">
      <w:r>
        <w:separator/>
      </w:r>
    </w:p>
  </w:footnote>
  <w:footnote w:type="continuationSeparator" w:id="0">
    <w:p w14:paraId="6750AE93" w14:textId="77777777" w:rsidR="00AF353C" w:rsidRDefault="00AF353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3D3169F5" w:rsidR="005D0782" w:rsidRPr="00F45815" w:rsidRDefault="00F45815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260922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5"/>
  </w:num>
  <w:num w:numId="3" w16cid:durableId="393894099">
    <w:abstractNumId w:val="11"/>
  </w:num>
  <w:num w:numId="4" w16cid:durableId="1414398655">
    <w:abstractNumId w:val="6"/>
  </w:num>
  <w:num w:numId="5" w16cid:durableId="1865751856">
    <w:abstractNumId w:val="12"/>
  </w:num>
  <w:num w:numId="6" w16cid:durableId="832599873">
    <w:abstractNumId w:val="10"/>
  </w:num>
  <w:num w:numId="7" w16cid:durableId="273369844">
    <w:abstractNumId w:val="13"/>
  </w:num>
  <w:num w:numId="8" w16cid:durableId="127017365">
    <w:abstractNumId w:val="0"/>
  </w:num>
  <w:num w:numId="9" w16cid:durableId="1661957480">
    <w:abstractNumId w:val="4"/>
  </w:num>
  <w:num w:numId="10" w16cid:durableId="31210156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7851480">
    <w:abstractNumId w:val="9"/>
  </w:num>
  <w:num w:numId="13" w16cid:durableId="1607425616">
    <w:abstractNumId w:val="15"/>
  </w:num>
  <w:num w:numId="14" w16cid:durableId="1929850747">
    <w:abstractNumId w:val="2"/>
  </w:num>
  <w:num w:numId="15" w16cid:durableId="1097366127">
    <w:abstractNumId w:val="3"/>
  </w:num>
  <w:num w:numId="16" w16cid:durableId="17130710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10803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2676"/>
    <w:rsid w:val="0004740E"/>
    <w:rsid w:val="00051154"/>
    <w:rsid w:val="000572C9"/>
    <w:rsid w:val="000614CE"/>
    <w:rsid w:val="00072DE7"/>
    <w:rsid w:val="000732DF"/>
    <w:rsid w:val="000A0C90"/>
    <w:rsid w:val="000A23D8"/>
    <w:rsid w:val="000A3F41"/>
    <w:rsid w:val="000B69D0"/>
    <w:rsid w:val="000C3015"/>
    <w:rsid w:val="000D064A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86753"/>
    <w:rsid w:val="001955A6"/>
    <w:rsid w:val="001A300E"/>
    <w:rsid w:val="001B3A2E"/>
    <w:rsid w:val="001D4810"/>
    <w:rsid w:val="001D7F9B"/>
    <w:rsid w:val="001E3F9F"/>
    <w:rsid w:val="001E4042"/>
    <w:rsid w:val="001E637E"/>
    <w:rsid w:val="001E7ABE"/>
    <w:rsid w:val="001F64B6"/>
    <w:rsid w:val="0021055B"/>
    <w:rsid w:val="00224780"/>
    <w:rsid w:val="00225D1D"/>
    <w:rsid w:val="00235C36"/>
    <w:rsid w:val="002376FA"/>
    <w:rsid w:val="00262BFF"/>
    <w:rsid w:val="00273E4A"/>
    <w:rsid w:val="00281799"/>
    <w:rsid w:val="002841B3"/>
    <w:rsid w:val="0028420D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5208"/>
    <w:rsid w:val="002D7F31"/>
    <w:rsid w:val="002E3324"/>
    <w:rsid w:val="002F2639"/>
    <w:rsid w:val="003002A2"/>
    <w:rsid w:val="00305136"/>
    <w:rsid w:val="003054E4"/>
    <w:rsid w:val="00307806"/>
    <w:rsid w:val="00315CDD"/>
    <w:rsid w:val="00320C87"/>
    <w:rsid w:val="00321362"/>
    <w:rsid w:val="00323347"/>
    <w:rsid w:val="003432E6"/>
    <w:rsid w:val="003439D3"/>
    <w:rsid w:val="00351ADE"/>
    <w:rsid w:val="0036420F"/>
    <w:rsid w:val="0036669F"/>
    <w:rsid w:val="00366844"/>
    <w:rsid w:val="00370306"/>
    <w:rsid w:val="0037553B"/>
    <w:rsid w:val="0038376D"/>
    <w:rsid w:val="00384C7B"/>
    <w:rsid w:val="00387D06"/>
    <w:rsid w:val="00395A8E"/>
    <w:rsid w:val="003A1788"/>
    <w:rsid w:val="003A3C81"/>
    <w:rsid w:val="003B1D05"/>
    <w:rsid w:val="003B27CC"/>
    <w:rsid w:val="003B5F77"/>
    <w:rsid w:val="003C07AD"/>
    <w:rsid w:val="003C0A29"/>
    <w:rsid w:val="003C1CE6"/>
    <w:rsid w:val="003D7084"/>
    <w:rsid w:val="003E0BA1"/>
    <w:rsid w:val="003F178A"/>
    <w:rsid w:val="003F71D2"/>
    <w:rsid w:val="0040224E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0E4C"/>
    <w:rsid w:val="00494E4C"/>
    <w:rsid w:val="004A6F1F"/>
    <w:rsid w:val="004B47B5"/>
    <w:rsid w:val="004B6AFE"/>
    <w:rsid w:val="004C0F0C"/>
    <w:rsid w:val="004D176C"/>
    <w:rsid w:val="004E7352"/>
    <w:rsid w:val="00503959"/>
    <w:rsid w:val="005061EF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D7B51"/>
    <w:rsid w:val="005F47E6"/>
    <w:rsid w:val="005F794B"/>
    <w:rsid w:val="0060201C"/>
    <w:rsid w:val="0060486C"/>
    <w:rsid w:val="00631671"/>
    <w:rsid w:val="00635EE5"/>
    <w:rsid w:val="00643F75"/>
    <w:rsid w:val="0066224C"/>
    <w:rsid w:val="00664137"/>
    <w:rsid w:val="0067443D"/>
    <w:rsid w:val="0067791B"/>
    <w:rsid w:val="00696693"/>
    <w:rsid w:val="006D36BC"/>
    <w:rsid w:val="006D41A5"/>
    <w:rsid w:val="006F4D80"/>
    <w:rsid w:val="00701ECA"/>
    <w:rsid w:val="0071363F"/>
    <w:rsid w:val="00720962"/>
    <w:rsid w:val="0072245D"/>
    <w:rsid w:val="00737595"/>
    <w:rsid w:val="007411A7"/>
    <w:rsid w:val="00753E72"/>
    <w:rsid w:val="00782602"/>
    <w:rsid w:val="00787247"/>
    <w:rsid w:val="007955AD"/>
    <w:rsid w:val="007B5A6A"/>
    <w:rsid w:val="007C1C37"/>
    <w:rsid w:val="007E0EE7"/>
    <w:rsid w:val="008005F7"/>
    <w:rsid w:val="00810737"/>
    <w:rsid w:val="00811C48"/>
    <w:rsid w:val="00815DB3"/>
    <w:rsid w:val="008179FD"/>
    <w:rsid w:val="0083459F"/>
    <w:rsid w:val="0083780E"/>
    <w:rsid w:val="0085541C"/>
    <w:rsid w:val="008674E6"/>
    <w:rsid w:val="00876001"/>
    <w:rsid w:val="00876A58"/>
    <w:rsid w:val="008939EF"/>
    <w:rsid w:val="00894072"/>
    <w:rsid w:val="00895B8D"/>
    <w:rsid w:val="008B08C6"/>
    <w:rsid w:val="008B212E"/>
    <w:rsid w:val="008B55E8"/>
    <w:rsid w:val="008B7541"/>
    <w:rsid w:val="008C1A4A"/>
    <w:rsid w:val="008C6276"/>
    <w:rsid w:val="008D1B94"/>
    <w:rsid w:val="008D411F"/>
    <w:rsid w:val="008F740C"/>
    <w:rsid w:val="009010C1"/>
    <w:rsid w:val="00901A30"/>
    <w:rsid w:val="0090372F"/>
    <w:rsid w:val="00932B6E"/>
    <w:rsid w:val="00934CE4"/>
    <w:rsid w:val="0093677F"/>
    <w:rsid w:val="00937B93"/>
    <w:rsid w:val="00941CBA"/>
    <w:rsid w:val="00944ADA"/>
    <w:rsid w:val="009568C5"/>
    <w:rsid w:val="00961A2D"/>
    <w:rsid w:val="0097243E"/>
    <w:rsid w:val="00973849"/>
    <w:rsid w:val="009832E4"/>
    <w:rsid w:val="009A2464"/>
    <w:rsid w:val="009A3737"/>
    <w:rsid w:val="009C7398"/>
    <w:rsid w:val="009C7801"/>
    <w:rsid w:val="009E29D9"/>
    <w:rsid w:val="00A1473C"/>
    <w:rsid w:val="00A14AA1"/>
    <w:rsid w:val="00A14D73"/>
    <w:rsid w:val="00A27158"/>
    <w:rsid w:val="00A32343"/>
    <w:rsid w:val="00A46082"/>
    <w:rsid w:val="00A50688"/>
    <w:rsid w:val="00A50AF3"/>
    <w:rsid w:val="00A52AB7"/>
    <w:rsid w:val="00A53D38"/>
    <w:rsid w:val="00A552D5"/>
    <w:rsid w:val="00A55495"/>
    <w:rsid w:val="00A66F9E"/>
    <w:rsid w:val="00A933D3"/>
    <w:rsid w:val="00AA1407"/>
    <w:rsid w:val="00AB0E0A"/>
    <w:rsid w:val="00AB42BB"/>
    <w:rsid w:val="00AB4EB2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353C"/>
    <w:rsid w:val="00B04C4C"/>
    <w:rsid w:val="00B17AD5"/>
    <w:rsid w:val="00B20034"/>
    <w:rsid w:val="00B212C7"/>
    <w:rsid w:val="00B25A20"/>
    <w:rsid w:val="00B440FB"/>
    <w:rsid w:val="00B45DBF"/>
    <w:rsid w:val="00B4674F"/>
    <w:rsid w:val="00B517FB"/>
    <w:rsid w:val="00B67595"/>
    <w:rsid w:val="00B7140C"/>
    <w:rsid w:val="00B81979"/>
    <w:rsid w:val="00B82AE0"/>
    <w:rsid w:val="00B948DA"/>
    <w:rsid w:val="00B9609E"/>
    <w:rsid w:val="00BA24DA"/>
    <w:rsid w:val="00BC6DE8"/>
    <w:rsid w:val="00BD7D95"/>
    <w:rsid w:val="00BE0705"/>
    <w:rsid w:val="00BF2997"/>
    <w:rsid w:val="00BF7C45"/>
    <w:rsid w:val="00C2178F"/>
    <w:rsid w:val="00C23628"/>
    <w:rsid w:val="00C25F66"/>
    <w:rsid w:val="00C44051"/>
    <w:rsid w:val="00C525FC"/>
    <w:rsid w:val="00C56C03"/>
    <w:rsid w:val="00C57A8A"/>
    <w:rsid w:val="00C57FE8"/>
    <w:rsid w:val="00C6549A"/>
    <w:rsid w:val="00C8040C"/>
    <w:rsid w:val="00C8483C"/>
    <w:rsid w:val="00C915BF"/>
    <w:rsid w:val="00C9243C"/>
    <w:rsid w:val="00CA3C73"/>
    <w:rsid w:val="00CA718B"/>
    <w:rsid w:val="00CB3B33"/>
    <w:rsid w:val="00CB736B"/>
    <w:rsid w:val="00CC02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D20CB"/>
    <w:rsid w:val="00DE2FA6"/>
    <w:rsid w:val="00DF2179"/>
    <w:rsid w:val="00DF224B"/>
    <w:rsid w:val="00DF718C"/>
    <w:rsid w:val="00E0375C"/>
    <w:rsid w:val="00E03DA9"/>
    <w:rsid w:val="00E047D9"/>
    <w:rsid w:val="00E22E10"/>
    <w:rsid w:val="00E335DA"/>
    <w:rsid w:val="00E36B77"/>
    <w:rsid w:val="00E36EA8"/>
    <w:rsid w:val="00E502A7"/>
    <w:rsid w:val="00E642BF"/>
    <w:rsid w:val="00E660C4"/>
    <w:rsid w:val="00E83F0C"/>
    <w:rsid w:val="00E8743E"/>
    <w:rsid w:val="00EA50FA"/>
    <w:rsid w:val="00EB5190"/>
    <w:rsid w:val="00EB7CD4"/>
    <w:rsid w:val="00ED5890"/>
    <w:rsid w:val="00EF17AC"/>
    <w:rsid w:val="00F04D6A"/>
    <w:rsid w:val="00F22355"/>
    <w:rsid w:val="00F22A92"/>
    <w:rsid w:val="00F2595B"/>
    <w:rsid w:val="00F36E33"/>
    <w:rsid w:val="00F45815"/>
    <w:rsid w:val="00F53807"/>
    <w:rsid w:val="00F70B8B"/>
    <w:rsid w:val="00F712CE"/>
    <w:rsid w:val="00F80742"/>
    <w:rsid w:val="00F955DA"/>
    <w:rsid w:val="00FA41A2"/>
    <w:rsid w:val="00FC245F"/>
    <w:rsid w:val="00FF3E04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A3C73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45DB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61</TotalTime>
  <Pages>5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Renaldy</cp:lastModifiedBy>
  <cp:revision>67</cp:revision>
  <dcterms:created xsi:type="dcterms:W3CDTF">2017-10-20T05:51:00Z</dcterms:created>
  <dcterms:modified xsi:type="dcterms:W3CDTF">2022-09-11T06:23:00Z</dcterms:modified>
</cp:coreProperties>
</file>